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7A47C" w14:textId="11ACEFA4" w:rsidR="00E941EF" w:rsidRDefault="00F644C1" w:rsidP="0019561F">
      <w:pPr>
        <w:pStyle w:val="NoSpacing"/>
      </w:pPr>
      <w:r>
        <w:t>A</w:t>
      </w:r>
      <w:r w:rsidRPr="008F36EC">
        <w:rPr>
          <w:b/>
          <w:bCs/>
          <w:highlight w:val="yellow"/>
        </w:rPr>
        <w:t>f</w:t>
      </w:r>
      <w:r w:rsidRPr="008F36EC">
        <w:rPr>
          <w:b/>
          <w:bCs/>
        </w:rPr>
        <w:t>sd</w:t>
      </w:r>
      <w:r w:rsidRPr="008F36EC">
        <w:rPr>
          <w:b/>
          <w:bCs/>
          <w:color w:val="FF0000"/>
        </w:rPr>
        <w:t>f</w:t>
      </w:r>
      <w:r w:rsidRPr="008F36EC">
        <w:rPr>
          <w:color w:val="FF0000"/>
        </w:rPr>
        <w:t>da</w:t>
      </w:r>
      <w:r>
        <w:t>f</w:t>
      </w:r>
      <w:r w:rsidRPr="008F36EC">
        <w:rPr>
          <w:i/>
          <w:iCs/>
        </w:rPr>
        <w:t>asda</w:t>
      </w:r>
    </w:p>
    <w:p w14:paraId="0873BCD4" w14:textId="3947CFE7" w:rsidR="00F644C1" w:rsidRDefault="00F644C1" w:rsidP="0019561F">
      <w:pPr>
        <w:pStyle w:val="NoSpacing"/>
      </w:pPr>
      <w:r>
        <w:t>Sdf</w:t>
      </w:r>
    </w:p>
    <w:p w14:paraId="32721ACE" w14:textId="66F363DC" w:rsidR="00F644C1" w:rsidRDefault="00F644C1" w:rsidP="0019561F">
      <w:pPr>
        <w:pStyle w:val="NoSpacing"/>
      </w:pPr>
      <w:r>
        <w:t>As</w:t>
      </w:r>
    </w:p>
    <w:p w14:paraId="12FF9FD2" w14:textId="794B45EA" w:rsidR="00F644C1" w:rsidRDefault="00F644C1" w:rsidP="0019561F">
      <w:pPr>
        <w:pStyle w:val="NoSpacing"/>
      </w:pPr>
      <w:r>
        <w:t>Df</w:t>
      </w:r>
    </w:p>
    <w:p w14:paraId="224AD114" w14:textId="42DFA0A6" w:rsidR="00F644C1" w:rsidRDefault="00F644C1" w:rsidP="0019561F">
      <w:pPr>
        <w:pStyle w:val="NoSpacing"/>
      </w:pPr>
      <w:r>
        <w:t>As</w:t>
      </w:r>
    </w:p>
    <w:p w14:paraId="57C60CDB" w14:textId="5875A30F" w:rsidR="00F644C1" w:rsidRDefault="00F644C1" w:rsidP="0019561F">
      <w:pPr>
        <w:pStyle w:val="NoSpacing"/>
      </w:pPr>
      <w:r>
        <w:t>Df</w:t>
      </w:r>
    </w:p>
    <w:p w14:paraId="1822D307" w14:textId="3ACC51BF" w:rsidR="00F644C1" w:rsidRDefault="00F644C1" w:rsidP="0019561F">
      <w:pPr>
        <w:pStyle w:val="NoSpacing"/>
      </w:pPr>
      <w:r>
        <w:t>A</w:t>
      </w:r>
    </w:p>
    <w:p w14:paraId="33FD5DDA" w14:textId="5DE02CC2" w:rsidR="00F644C1" w:rsidRDefault="00F644C1" w:rsidP="0019561F">
      <w:pPr>
        <w:pStyle w:val="NoSpacing"/>
      </w:pPr>
      <w:r>
        <w:t>Sd</w:t>
      </w:r>
    </w:p>
    <w:p w14:paraId="4B68E6FA" w14:textId="3E33B765" w:rsidR="00F644C1" w:rsidRDefault="00F644C1" w:rsidP="0019561F">
      <w:pPr>
        <w:pStyle w:val="NoSpacing"/>
      </w:pPr>
      <w:r>
        <w:t>F</w:t>
      </w:r>
    </w:p>
    <w:p w14:paraId="7C2203BC" w14:textId="715274E7" w:rsidR="00F644C1" w:rsidRDefault="00F644C1" w:rsidP="0019561F">
      <w:pPr>
        <w:pStyle w:val="NoSpacing"/>
      </w:pPr>
      <w:r>
        <w:t>Asd</w:t>
      </w:r>
    </w:p>
    <w:p w14:paraId="610F78E1" w14:textId="57788611" w:rsidR="00F644C1" w:rsidRDefault="00F644C1" w:rsidP="0019561F">
      <w:pPr>
        <w:pStyle w:val="NoSpacing"/>
      </w:pPr>
      <w:r>
        <w:t>F adfwfrw rg r gq3rg erg</w:t>
      </w:r>
    </w:p>
    <w:p w14:paraId="746FFE56" w14:textId="77777777" w:rsidR="00FC4374" w:rsidRDefault="00FC4374" w:rsidP="0019561F">
      <w:pPr>
        <w:pStyle w:val="NoSpacing"/>
      </w:pPr>
    </w:p>
    <w:p w14:paraId="077D2866" w14:textId="77777777" w:rsidR="00FC4374" w:rsidRDefault="00FC4374" w:rsidP="0019561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2256"/>
        <w:gridCol w:w="1518"/>
        <w:gridCol w:w="1505"/>
        <w:gridCol w:w="1517"/>
        <w:gridCol w:w="1587"/>
      </w:tblGrid>
      <w:tr w:rsidR="00FC4374" w14:paraId="3D85C17F" w14:textId="77777777" w:rsidTr="00CB5F85">
        <w:trPr>
          <w:trHeight w:val="306"/>
        </w:trPr>
        <w:tc>
          <w:tcPr>
            <w:tcW w:w="1543" w:type="dxa"/>
          </w:tcPr>
          <w:p w14:paraId="6B5720DF" w14:textId="39548C7F" w:rsidR="00FC4374" w:rsidRDefault="00F738FB" w:rsidP="0019561F">
            <w:pPr>
              <w:pStyle w:val="NoSpacing"/>
            </w:pPr>
            <w:r>
              <w:t>11</w:t>
            </w:r>
            <w:r w:rsidR="00FC4374">
              <w:t>sdgfg</w:t>
            </w:r>
          </w:p>
        </w:tc>
        <w:tc>
          <w:tcPr>
            <w:tcW w:w="2256" w:type="dxa"/>
          </w:tcPr>
          <w:p w14:paraId="0894F8A3" w14:textId="0F6D3EB6" w:rsidR="00FC4374" w:rsidRDefault="003B4AA1" w:rsidP="0019561F">
            <w:pPr>
              <w:pStyle w:val="NoSpacing"/>
            </w:pPr>
            <w:r>
              <w:t>12</w:t>
            </w:r>
          </w:p>
        </w:tc>
        <w:tc>
          <w:tcPr>
            <w:tcW w:w="1518" w:type="dxa"/>
          </w:tcPr>
          <w:p w14:paraId="56132ECD" w14:textId="6D0B7613" w:rsidR="00FC4374" w:rsidRDefault="003B4AA1" w:rsidP="0019561F">
            <w:pPr>
              <w:pStyle w:val="NoSpacing"/>
            </w:pPr>
            <w:r>
              <w:t>13</w:t>
            </w:r>
          </w:p>
        </w:tc>
        <w:tc>
          <w:tcPr>
            <w:tcW w:w="1505" w:type="dxa"/>
          </w:tcPr>
          <w:p w14:paraId="38F7410B" w14:textId="6BBDAC50" w:rsidR="00FC4374" w:rsidRDefault="003B4AA1" w:rsidP="0019561F">
            <w:pPr>
              <w:pStyle w:val="NoSpacing"/>
            </w:pPr>
            <w:r>
              <w:t>14</w:t>
            </w:r>
          </w:p>
        </w:tc>
        <w:tc>
          <w:tcPr>
            <w:tcW w:w="1517" w:type="dxa"/>
          </w:tcPr>
          <w:p w14:paraId="00872348" w14:textId="66886B2D" w:rsidR="00FC4374" w:rsidRDefault="003B4AA1" w:rsidP="0019561F">
            <w:pPr>
              <w:pStyle w:val="NoSpacing"/>
            </w:pPr>
            <w:r>
              <w:t>15</w:t>
            </w:r>
          </w:p>
        </w:tc>
        <w:tc>
          <w:tcPr>
            <w:tcW w:w="1587" w:type="dxa"/>
          </w:tcPr>
          <w:p w14:paraId="5B61444A" w14:textId="1A848FC4" w:rsidR="00FC4374" w:rsidRDefault="003B4AA1" w:rsidP="0019561F">
            <w:pPr>
              <w:pStyle w:val="NoSpacing"/>
            </w:pPr>
            <w:r>
              <w:t>16</w:t>
            </w:r>
          </w:p>
        </w:tc>
      </w:tr>
      <w:tr w:rsidR="00FC4374" w14:paraId="482601D6" w14:textId="77777777" w:rsidTr="00CB5F85">
        <w:trPr>
          <w:trHeight w:val="306"/>
        </w:trPr>
        <w:tc>
          <w:tcPr>
            <w:tcW w:w="1543" w:type="dxa"/>
          </w:tcPr>
          <w:p w14:paraId="4F5CF8AE" w14:textId="6A8C13B0" w:rsidR="00FC4374" w:rsidRDefault="003B4AA1" w:rsidP="0019561F">
            <w:pPr>
              <w:pStyle w:val="NoSpacing"/>
            </w:pPr>
            <w:r>
              <w:t>21</w:t>
            </w:r>
          </w:p>
        </w:tc>
        <w:tc>
          <w:tcPr>
            <w:tcW w:w="2256" w:type="dxa"/>
          </w:tcPr>
          <w:p w14:paraId="3CBD195B" w14:textId="1ADC3DB4" w:rsidR="00FC4374" w:rsidRDefault="003B4AA1" w:rsidP="0019561F">
            <w:pPr>
              <w:pStyle w:val="NoSpacing"/>
            </w:pPr>
            <w:r>
              <w:t>22</w:t>
            </w:r>
          </w:p>
        </w:tc>
        <w:tc>
          <w:tcPr>
            <w:tcW w:w="1518" w:type="dxa"/>
          </w:tcPr>
          <w:p w14:paraId="3D829259" w14:textId="4864C78A" w:rsidR="00FC4374" w:rsidRDefault="003B4AA1" w:rsidP="0019561F">
            <w:pPr>
              <w:pStyle w:val="NoSpacing"/>
            </w:pPr>
            <w:r>
              <w:t>23</w:t>
            </w:r>
          </w:p>
        </w:tc>
        <w:tc>
          <w:tcPr>
            <w:tcW w:w="1505" w:type="dxa"/>
          </w:tcPr>
          <w:p w14:paraId="55353573" w14:textId="5D47CD6D" w:rsidR="00FC4374" w:rsidRDefault="003B4AA1" w:rsidP="0019561F">
            <w:pPr>
              <w:pStyle w:val="NoSpacing"/>
            </w:pPr>
            <w:r>
              <w:t>24</w:t>
            </w:r>
          </w:p>
        </w:tc>
        <w:tc>
          <w:tcPr>
            <w:tcW w:w="1517" w:type="dxa"/>
          </w:tcPr>
          <w:p w14:paraId="755063CD" w14:textId="7E676B77" w:rsidR="00FC4374" w:rsidRDefault="003B4AA1" w:rsidP="0019561F">
            <w:pPr>
              <w:pStyle w:val="NoSpacing"/>
            </w:pPr>
            <w:r>
              <w:t>25</w:t>
            </w:r>
          </w:p>
        </w:tc>
        <w:tc>
          <w:tcPr>
            <w:tcW w:w="1587" w:type="dxa"/>
          </w:tcPr>
          <w:p w14:paraId="2811A650" w14:textId="1E193A02" w:rsidR="00FC4374" w:rsidRDefault="00CB5F85" w:rsidP="00AF638D">
            <w:pPr>
              <w:pStyle w:val="NoSpacing"/>
            </w:pPr>
            <w:r>
              <w:t>26</w:t>
            </w:r>
          </w:p>
        </w:tc>
      </w:tr>
      <w:tr w:rsidR="00FC4374" w14:paraId="4AF014A8" w14:textId="77777777" w:rsidTr="00CB5F85">
        <w:trPr>
          <w:trHeight w:val="333"/>
        </w:trPr>
        <w:tc>
          <w:tcPr>
            <w:tcW w:w="1543" w:type="dxa"/>
          </w:tcPr>
          <w:p w14:paraId="7521401D" w14:textId="651D7EAC" w:rsidR="00FC4374" w:rsidRDefault="00CB5F85" w:rsidP="0019561F">
            <w:pPr>
              <w:pStyle w:val="NoSpacing"/>
            </w:pPr>
            <w:r>
              <w:t>31</w:t>
            </w:r>
          </w:p>
        </w:tc>
        <w:tc>
          <w:tcPr>
            <w:tcW w:w="2256" w:type="dxa"/>
          </w:tcPr>
          <w:p w14:paraId="17A57C6B" w14:textId="629052FC" w:rsidR="00FC4374" w:rsidRDefault="00CB5F85" w:rsidP="0019561F">
            <w:pPr>
              <w:pStyle w:val="NoSpacing"/>
            </w:pPr>
            <w:r>
              <w:t>32</w:t>
            </w:r>
          </w:p>
        </w:tc>
        <w:tc>
          <w:tcPr>
            <w:tcW w:w="1518" w:type="dxa"/>
          </w:tcPr>
          <w:p w14:paraId="42A2CD4B" w14:textId="1DD7F071" w:rsidR="00FC4374" w:rsidRDefault="00CB5F85" w:rsidP="0019561F">
            <w:pPr>
              <w:pStyle w:val="NoSpacing"/>
            </w:pPr>
            <w:r>
              <w:t>33</w:t>
            </w:r>
          </w:p>
        </w:tc>
        <w:tc>
          <w:tcPr>
            <w:tcW w:w="1505" w:type="dxa"/>
          </w:tcPr>
          <w:p w14:paraId="7AAA8777" w14:textId="469AEBFB" w:rsidR="00FC4374" w:rsidRDefault="00CB5F85" w:rsidP="0019561F">
            <w:pPr>
              <w:pStyle w:val="NoSpacing"/>
            </w:pPr>
            <w:r>
              <w:t>34</w:t>
            </w:r>
          </w:p>
        </w:tc>
        <w:tc>
          <w:tcPr>
            <w:tcW w:w="1517" w:type="dxa"/>
          </w:tcPr>
          <w:p w14:paraId="7B1BDC89" w14:textId="405BD8CC" w:rsidR="00FC4374" w:rsidRDefault="00CB5F85" w:rsidP="0019561F">
            <w:pPr>
              <w:pStyle w:val="NoSpacing"/>
            </w:pPr>
            <w:r>
              <w:t>35</w:t>
            </w:r>
          </w:p>
        </w:tc>
        <w:tc>
          <w:tcPr>
            <w:tcW w:w="1587" w:type="dxa"/>
          </w:tcPr>
          <w:p w14:paraId="76E85ACB" w14:textId="69C13AB5" w:rsidR="00FC4374" w:rsidRDefault="00CB5F85" w:rsidP="0019561F">
            <w:pPr>
              <w:pStyle w:val="NoSpacing"/>
            </w:pPr>
            <w:r>
              <w:t>36</w:t>
            </w:r>
          </w:p>
        </w:tc>
      </w:tr>
      <w:tr w:rsidR="00FC4374" w14:paraId="2A1F4BC5" w14:textId="77777777" w:rsidTr="00CB5F85">
        <w:trPr>
          <w:trHeight w:val="194"/>
        </w:trPr>
        <w:tc>
          <w:tcPr>
            <w:tcW w:w="1543" w:type="dxa"/>
          </w:tcPr>
          <w:p w14:paraId="7755550F" w14:textId="60A5BB2E" w:rsidR="00FC4374" w:rsidRDefault="00CB5F85" w:rsidP="0019561F">
            <w:pPr>
              <w:pStyle w:val="NoSpacing"/>
            </w:pPr>
            <w:r>
              <w:t>41</w:t>
            </w:r>
          </w:p>
        </w:tc>
        <w:tc>
          <w:tcPr>
            <w:tcW w:w="2256" w:type="dxa"/>
          </w:tcPr>
          <w:p w14:paraId="1FAD0D19" w14:textId="227FC296" w:rsidR="00FC4374" w:rsidRDefault="00CB5F85" w:rsidP="0019561F">
            <w:pPr>
              <w:pStyle w:val="NoSpacing"/>
            </w:pPr>
            <w:r>
              <w:t>42</w:t>
            </w:r>
          </w:p>
        </w:tc>
        <w:tc>
          <w:tcPr>
            <w:tcW w:w="1518" w:type="dxa"/>
          </w:tcPr>
          <w:p w14:paraId="4CDC3A3E" w14:textId="1A58B1B6" w:rsidR="00FC4374" w:rsidRDefault="00CB5F85" w:rsidP="0019561F">
            <w:pPr>
              <w:pStyle w:val="NoSpacing"/>
            </w:pPr>
            <w:r>
              <w:t>43</w:t>
            </w:r>
          </w:p>
        </w:tc>
        <w:tc>
          <w:tcPr>
            <w:tcW w:w="1505" w:type="dxa"/>
          </w:tcPr>
          <w:p w14:paraId="37B34546" w14:textId="57A655F4" w:rsidR="00FC4374" w:rsidRDefault="00CB5F85" w:rsidP="0019561F">
            <w:pPr>
              <w:pStyle w:val="NoSpacing"/>
            </w:pPr>
            <w:r>
              <w:t>44</w:t>
            </w:r>
            <w:r w:rsidR="00FC4374">
              <w:t>sdfg</w:t>
            </w:r>
          </w:p>
        </w:tc>
        <w:tc>
          <w:tcPr>
            <w:tcW w:w="1517" w:type="dxa"/>
          </w:tcPr>
          <w:p w14:paraId="737565B8" w14:textId="233C4C62" w:rsidR="00FC4374" w:rsidRDefault="00CB5F85" w:rsidP="0019561F">
            <w:pPr>
              <w:pStyle w:val="NoSpacing"/>
            </w:pPr>
            <w:r>
              <w:t>45</w:t>
            </w:r>
            <w:r w:rsidR="00FC4374">
              <w:t>sdfg</w:t>
            </w:r>
          </w:p>
        </w:tc>
        <w:tc>
          <w:tcPr>
            <w:tcW w:w="1587" w:type="dxa"/>
          </w:tcPr>
          <w:p w14:paraId="79CC3522" w14:textId="5B4AFDCD" w:rsidR="00FC4374" w:rsidRDefault="00CB5F85" w:rsidP="0019561F">
            <w:pPr>
              <w:pStyle w:val="NoSpacing"/>
            </w:pPr>
            <w:r>
              <w:t>46</w:t>
            </w:r>
            <w:r w:rsidR="00132649">
              <w:t>ssssssssssss</w:t>
            </w:r>
          </w:p>
        </w:tc>
      </w:tr>
    </w:tbl>
    <w:p w14:paraId="67838DF8" w14:textId="77777777" w:rsidR="00FC4374" w:rsidRDefault="00FC4374" w:rsidP="0019561F">
      <w:pPr>
        <w:pStyle w:val="NoSpacing"/>
      </w:pPr>
    </w:p>
    <w:p w14:paraId="6AFB2F4B" w14:textId="78029AC0" w:rsidR="00F653D2" w:rsidRDefault="00F653D2" w:rsidP="0019561F">
      <w:pPr>
        <w:pStyle w:val="NoSpacing"/>
      </w:pPr>
      <w:r>
        <w:t>Gdfsg</w:t>
      </w:r>
    </w:p>
    <w:p w14:paraId="4152334D" w14:textId="77777777" w:rsidR="00F653D2" w:rsidRDefault="00F653D2" w:rsidP="0019561F">
      <w:pPr>
        <w:pStyle w:val="NoSpacing"/>
      </w:pPr>
    </w:p>
    <w:p w14:paraId="16F79F74" w14:textId="77777777" w:rsidR="00F653D2" w:rsidRDefault="00F653D2" w:rsidP="0019561F">
      <w:pPr>
        <w:pStyle w:val="NoSpacing"/>
      </w:pPr>
    </w:p>
    <w:p w14:paraId="34ACE79A" w14:textId="77777777" w:rsidR="00F653D2" w:rsidRDefault="00F653D2" w:rsidP="0019561F">
      <w:pPr>
        <w:pStyle w:val="NoSpacing"/>
      </w:pPr>
    </w:p>
    <w:p w14:paraId="683DDD34" w14:textId="77777777" w:rsidR="00F653D2" w:rsidRDefault="00F653D2" w:rsidP="0019561F">
      <w:pPr>
        <w:pStyle w:val="NoSpacing"/>
      </w:pPr>
    </w:p>
    <w:p w14:paraId="285C0110" w14:textId="77777777" w:rsidR="00F653D2" w:rsidRDefault="00F653D2" w:rsidP="0019561F">
      <w:pPr>
        <w:pStyle w:val="NoSpacing"/>
      </w:pPr>
    </w:p>
    <w:p w14:paraId="6CA18F3D" w14:textId="77777777" w:rsidR="00F653D2" w:rsidRDefault="00F653D2" w:rsidP="0019561F">
      <w:pPr>
        <w:pStyle w:val="NoSpacing"/>
      </w:pPr>
    </w:p>
    <w:p w14:paraId="0D00FB7E" w14:textId="77777777" w:rsidR="00F653D2" w:rsidRDefault="00F653D2" w:rsidP="0019561F">
      <w:pPr>
        <w:pStyle w:val="NoSpacing"/>
      </w:pPr>
    </w:p>
    <w:p w14:paraId="79BCCCA3" w14:textId="77777777" w:rsidR="00F653D2" w:rsidRDefault="00F653D2" w:rsidP="0019561F">
      <w:pPr>
        <w:pStyle w:val="NoSpacing"/>
      </w:pPr>
    </w:p>
    <w:p w14:paraId="5B038E70" w14:textId="77777777" w:rsidR="00F653D2" w:rsidRDefault="00F653D2" w:rsidP="0019561F">
      <w:pPr>
        <w:pStyle w:val="NoSpacing"/>
      </w:pPr>
    </w:p>
    <w:p w14:paraId="327C3707" w14:textId="77777777" w:rsidR="00F653D2" w:rsidRDefault="00F653D2" w:rsidP="0019561F">
      <w:pPr>
        <w:pStyle w:val="NoSpacing"/>
      </w:pPr>
    </w:p>
    <w:p w14:paraId="6257E74D" w14:textId="77777777" w:rsidR="00F653D2" w:rsidRDefault="00F653D2" w:rsidP="0019561F">
      <w:pPr>
        <w:pStyle w:val="NoSpacing"/>
      </w:pPr>
    </w:p>
    <w:p w14:paraId="6151540E" w14:textId="77777777" w:rsidR="00F653D2" w:rsidRDefault="00F653D2" w:rsidP="0019561F">
      <w:pPr>
        <w:pStyle w:val="NoSpacing"/>
      </w:pPr>
    </w:p>
    <w:p w14:paraId="08128A2F" w14:textId="77777777" w:rsidR="00F653D2" w:rsidRDefault="00F653D2" w:rsidP="0019561F">
      <w:pPr>
        <w:pStyle w:val="NoSpacing"/>
      </w:pPr>
    </w:p>
    <w:p w14:paraId="4A4BF288" w14:textId="77777777" w:rsidR="00F653D2" w:rsidRDefault="00F653D2" w:rsidP="0019561F">
      <w:pPr>
        <w:pStyle w:val="NoSpacing"/>
      </w:pPr>
    </w:p>
    <w:p w14:paraId="5EA433DB" w14:textId="77777777" w:rsidR="00F653D2" w:rsidRDefault="00F653D2" w:rsidP="0019561F">
      <w:pPr>
        <w:pStyle w:val="NoSpacing"/>
      </w:pPr>
    </w:p>
    <w:p w14:paraId="5C663A57" w14:textId="77777777" w:rsidR="00F653D2" w:rsidRDefault="00F653D2" w:rsidP="0019561F">
      <w:pPr>
        <w:pStyle w:val="NoSpacing"/>
      </w:pPr>
    </w:p>
    <w:p w14:paraId="58D8F704" w14:textId="77777777" w:rsidR="00F653D2" w:rsidRDefault="00F653D2" w:rsidP="0019561F">
      <w:pPr>
        <w:pStyle w:val="NoSpacing"/>
      </w:pPr>
    </w:p>
    <w:p w14:paraId="1689455F" w14:textId="77777777" w:rsidR="00F653D2" w:rsidRDefault="00F653D2" w:rsidP="0019561F">
      <w:pPr>
        <w:pStyle w:val="NoSpacing"/>
      </w:pPr>
    </w:p>
    <w:p w14:paraId="2B371D16" w14:textId="77777777" w:rsidR="00F653D2" w:rsidRDefault="00F653D2" w:rsidP="0019561F">
      <w:pPr>
        <w:pStyle w:val="NoSpacing"/>
      </w:pPr>
    </w:p>
    <w:p w14:paraId="7C63AB15" w14:textId="77777777" w:rsidR="00F653D2" w:rsidRDefault="00F653D2" w:rsidP="0019561F">
      <w:pPr>
        <w:pStyle w:val="NoSpacing"/>
      </w:pPr>
    </w:p>
    <w:p w14:paraId="16A73985" w14:textId="77777777" w:rsidR="00F653D2" w:rsidRDefault="00F653D2" w:rsidP="0019561F">
      <w:pPr>
        <w:pStyle w:val="NoSpacing"/>
      </w:pPr>
    </w:p>
    <w:p w14:paraId="28566495" w14:textId="77777777" w:rsidR="00F653D2" w:rsidRDefault="00F653D2" w:rsidP="0019561F">
      <w:pPr>
        <w:pStyle w:val="NoSpacing"/>
      </w:pPr>
    </w:p>
    <w:p w14:paraId="155D63A0" w14:textId="77777777" w:rsidR="00F653D2" w:rsidRDefault="00F653D2" w:rsidP="0019561F">
      <w:pPr>
        <w:pStyle w:val="NoSpacing"/>
      </w:pPr>
    </w:p>
    <w:p w14:paraId="3AC3AD25" w14:textId="77777777" w:rsidR="00F653D2" w:rsidRDefault="00F653D2" w:rsidP="0019561F">
      <w:pPr>
        <w:pStyle w:val="NoSpacing"/>
      </w:pPr>
    </w:p>
    <w:p w14:paraId="7FD62ADF" w14:textId="77777777" w:rsidR="00F653D2" w:rsidRDefault="00F653D2" w:rsidP="0019561F">
      <w:pPr>
        <w:pStyle w:val="NoSpacing"/>
      </w:pPr>
    </w:p>
    <w:p w14:paraId="5637A353" w14:textId="77777777" w:rsidR="00F653D2" w:rsidRDefault="00F653D2" w:rsidP="0019561F">
      <w:pPr>
        <w:pStyle w:val="NoSpacing"/>
      </w:pPr>
    </w:p>
    <w:p w14:paraId="2F8179CD" w14:textId="77777777" w:rsidR="00F653D2" w:rsidRDefault="00F653D2" w:rsidP="0019561F">
      <w:pPr>
        <w:pStyle w:val="NoSpacing"/>
      </w:pPr>
    </w:p>
    <w:p w14:paraId="152A6E5D" w14:textId="77777777" w:rsidR="00F653D2" w:rsidRDefault="00F653D2" w:rsidP="0019561F">
      <w:pPr>
        <w:pStyle w:val="NoSpacing"/>
      </w:pPr>
    </w:p>
    <w:p w14:paraId="17D8A4CD" w14:textId="0307DC42" w:rsidR="00F653D2" w:rsidRDefault="00E37BF4" w:rsidP="0019561F">
      <w:pPr>
        <w:pStyle w:val="NoSpacing"/>
      </w:pPr>
      <w:r>
        <w:t>nnnnnnnnnnnnnnnnnn</w:t>
      </w:r>
    </w:p>
    <w:p w14:paraId="6D371D18" w14:textId="5F998027" w:rsidR="00F653D2" w:rsidRDefault="00E37BF4" w:rsidP="0019561F">
      <w:pPr>
        <w:pStyle w:val="NoSpacing"/>
      </w:pPr>
      <w:r>
        <w:lastRenderedPageBreak/>
        <w:t>bbbbbbbbbbbbbbbbbbbbb</w:t>
      </w:r>
      <w:bookmarkStart w:id="0" w:name="_GoBack"/>
      <w:bookmarkEnd w:id="0"/>
    </w:p>
    <w:p w14:paraId="76640CA3" w14:textId="77777777" w:rsidR="00F653D2" w:rsidRDefault="00F653D2" w:rsidP="0019561F">
      <w:pPr>
        <w:pStyle w:val="NoSpacing"/>
      </w:pPr>
    </w:p>
    <w:p w14:paraId="7745D135" w14:textId="77777777" w:rsidR="00F653D2" w:rsidRDefault="00F653D2" w:rsidP="0019561F">
      <w:pPr>
        <w:pStyle w:val="NoSpacing"/>
      </w:pPr>
    </w:p>
    <w:p w14:paraId="4C77D22B" w14:textId="77777777" w:rsidR="00F653D2" w:rsidRDefault="00F653D2" w:rsidP="0019561F">
      <w:pPr>
        <w:pStyle w:val="NoSpacing"/>
      </w:pPr>
    </w:p>
    <w:p w14:paraId="2BC69576" w14:textId="77777777" w:rsidR="00F653D2" w:rsidRDefault="00F653D2" w:rsidP="0019561F">
      <w:pPr>
        <w:pStyle w:val="NoSpacing"/>
      </w:pPr>
    </w:p>
    <w:p w14:paraId="7C60A189" w14:textId="77777777" w:rsidR="00F653D2" w:rsidRDefault="00F653D2" w:rsidP="0019561F">
      <w:pPr>
        <w:pStyle w:val="NoSpacing"/>
      </w:pPr>
    </w:p>
    <w:p w14:paraId="22220486" w14:textId="7D41D0F8" w:rsidR="00F653D2" w:rsidRDefault="00F653D2" w:rsidP="0019561F">
      <w:pPr>
        <w:pStyle w:val="NoSpacing"/>
      </w:pPr>
      <w:r>
        <w:t>Dsfg</w:t>
      </w:r>
    </w:p>
    <w:p w14:paraId="0E1456FC" w14:textId="77777777" w:rsidR="00F653D2" w:rsidRDefault="00F653D2" w:rsidP="0019561F">
      <w:pPr>
        <w:pStyle w:val="NoSpacing"/>
      </w:pPr>
    </w:p>
    <w:p w14:paraId="60FAB174" w14:textId="77777777" w:rsidR="00F653D2" w:rsidRDefault="00F653D2" w:rsidP="0019561F">
      <w:pPr>
        <w:pStyle w:val="NoSpacing"/>
      </w:pPr>
    </w:p>
    <w:p w14:paraId="0C76969F" w14:textId="77777777" w:rsidR="00F653D2" w:rsidRDefault="00F653D2" w:rsidP="0019561F">
      <w:pPr>
        <w:pStyle w:val="NoSpacing"/>
      </w:pPr>
    </w:p>
    <w:p w14:paraId="3C7CFF52" w14:textId="77777777" w:rsidR="00F653D2" w:rsidRDefault="00F653D2" w:rsidP="0019561F">
      <w:pPr>
        <w:pStyle w:val="NoSpacing"/>
      </w:pPr>
    </w:p>
    <w:p w14:paraId="225BB10D" w14:textId="61D9F4DE" w:rsidR="00F653D2" w:rsidRDefault="00F653D2" w:rsidP="0019561F">
      <w:pPr>
        <w:pStyle w:val="NoSpacing"/>
      </w:pPr>
      <w:r>
        <w:t>From to do in</w:t>
      </w:r>
    </w:p>
    <w:sectPr w:rsidR="00F653D2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E6B1C" w14:textId="77777777" w:rsidR="00CB4333" w:rsidRDefault="00CB4333" w:rsidP="003856C9">
      <w:pPr>
        <w:spacing w:after="0" w:line="240" w:lineRule="auto"/>
      </w:pPr>
      <w:r>
        <w:separator/>
      </w:r>
    </w:p>
  </w:endnote>
  <w:endnote w:type="continuationSeparator" w:id="0">
    <w:p w14:paraId="3F676372" w14:textId="77777777" w:rsidR="00CB4333" w:rsidRDefault="00CB433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B0A31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EC513C9" wp14:editId="6994FEC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66A14E8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ABbsE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PKwAW7BGQAAz7MAAA4AAAAAAAAAAAAAAAAALAIAAGRycy9lMm9Eb2MueG1s&#10;UEsBAi0AFAAGAAgAAAAhAHO3OPzaAAAABQEAAA8AAAAAAAAAAAAAAAAAGRwAAGRycy9kb3ducmV2&#10;LnhtbFBLBQYAAAAABAAEAPMAAAAg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E37BF4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7F180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96ADEA3" wp14:editId="73EC08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6100E1A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94595" w14:textId="77777777" w:rsidR="00CB4333" w:rsidRDefault="00CB4333" w:rsidP="003856C9">
      <w:pPr>
        <w:spacing w:after="0" w:line="240" w:lineRule="auto"/>
      </w:pPr>
      <w:r>
        <w:separator/>
      </w:r>
    </w:p>
  </w:footnote>
  <w:footnote w:type="continuationSeparator" w:id="0">
    <w:p w14:paraId="6D219ECA" w14:textId="77777777" w:rsidR="00CB4333" w:rsidRDefault="00CB433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E9711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59A6E78" wp14:editId="108CA5E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F6CD086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lMGJwWAACt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45D40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3FFF72F" wp14:editId="5DBA917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7A675B6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91"/>
    <w:rsid w:val="00000491"/>
    <w:rsid w:val="000025E1"/>
    <w:rsid w:val="00052BE1"/>
    <w:rsid w:val="0007412A"/>
    <w:rsid w:val="000C3BB2"/>
    <w:rsid w:val="0010199E"/>
    <w:rsid w:val="00132649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B4AA1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70B98"/>
    <w:rsid w:val="005A1E51"/>
    <w:rsid w:val="005A7E57"/>
    <w:rsid w:val="00616FF4"/>
    <w:rsid w:val="006A3CE7"/>
    <w:rsid w:val="006F1A4B"/>
    <w:rsid w:val="00743379"/>
    <w:rsid w:val="007803B7"/>
    <w:rsid w:val="007B2F5C"/>
    <w:rsid w:val="007C5F05"/>
    <w:rsid w:val="00832043"/>
    <w:rsid w:val="00832F81"/>
    <w:rsid w:val="008C7CA2"/>
    <w:rsid w:val="008F36EC"/>
    <w:rsid w:val="008F6337"/>
    <w:rsid w:val="00A42F91"/>
    <w:rsid w:val="00AF1258"/>
    <w:rsid w:val="00AF638D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846ED"/>
    <w:rsid w:val="00CB4333"/>
    <w:rsid w:val="00CB5F85"/>
    <w:rsid w:val="00CE6306"/>
    <w:rsid w:val="00D11C4D"/>
    <w:rsid w:val="00D5067A"/>
    <w:rsid w:val="00DC79BB"/>
    <w:rsid w:val="00E34D58"/>
    <w:rsid w:val="00E37BF4"/>
    <w:rsid w:val="00E941EF"/>
    <w:rsid w:val="00EB1C1B"/>
    <w:rsid w:val="00F44E88"/>
    <w:rsid w:val="00F56435"/>
    <w:rsid w:val="00F644C1"/>
    <w:rsid w:val="00F653D2"/>
    <w:rsid w:val="00F738FB"/>
    <w:rsid w:val="00F9651A"/>
    <w:rsid w:val="00FA07AA"/>
    <w:rsid w:val="00FB0A17"/>
    <w:rsid w:val="00FB6A8F"/>
    <w:rsid w:val="00FC4374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5A4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aylorsuccessor/Library/Containers/com.microsoft.Word/Data/Library/Caches/1033/TM16392740/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127</TotalTime>
  <Pages>2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2018-07-26T11:31:00Z</dcterms:created>
  <dcterms:modified xsi:type="dcterms:W3CDTF">2018-07-26T17:48:00Z</dcterms:modified>
</cp:coreProperties>
</file>